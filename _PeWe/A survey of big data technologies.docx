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794D2" w14:textId="77777777" w:rsidR="00774F0C" w:rsidRPr="008047AA" w:rsidRDefault="00A31D4C">
      <w:pPr>
        <w:pStyle w:val="Title"/>
        <w:rPr>
          <w:lang w:val="da-DK"/>
        </w:rPr>
      </w:pPr>
      <w:r>
        <w:t>A survey of big data technologies</w:t>
      </w:r>
    </w:p>
    <w:sdt>
      <w:sdtPr>
        <w:id w:val="-1019925305"/>
        <w:placeholder>
          <w:docPart w:val="688EF36B2FE17C43801F0F9C87A953B1"/>
        </w:placeholder>
        <w:temporary/>
        <w:showingPlcHdr/>
        <w15:appearance w15:val="hidden"/>
      </w:sdtPr>
      <w:sdtEndPr/>
      <w:sdtContent>
        <w:p w14:paraId="01353AFF" w14:textId="77777777" w:rsidR="00774F0C" w:rsidRPr="008047AA" w:rsidRDefault="002255F6">
          <w:pPr>
            <w:pStyle w:val="Heading1"/>
            <w:rPr>
              <w:lang w:val="da-DK"/>
            </w:rPr>
          </w:pPr>
          <w:r w:rsidRPr="008047AA">
            <w:rPr>
              <w:lang w:val="da-DK"/>
            </w:rPr>
            <w:t>Dolor Sit Amet</w:t>
          </w:r>
        </w:p>
      </w:sdtContent>
    </w:sdt>
    <w:sdt>
      <w:sdtPr>
        <w:id w:val="-1687742584"/>
        <w:placeholder>
          <w:docPart w:val="9F6F6EAF2D7157499D6F6E7DB820E681"/>
        </w:placeholder>
        <w:temporary/>
        <w:showingPlcHdr/>
        <w15:appearance w15:val="hidden"/>
      </w:sdtPr>
      <w:sdtEndPr/>
      <w:sdtContent>
        <w:bookmarkStart w:id="0" w:name="_GoBack" w:displacedByCustomXml="prev"/>
        <w:p w14:paraId="7225021B" w14:textId="77777777" w:rsidR="00774F0C" w:rsidRDefault="002255F6">
          <w: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bookmarkEnd w:id="0" w:displacedByCustomXml="next"/>
      </w:sdtContent>
    </w:sdt>
    <w:p w14:paraId="10CEABDE" w14:textId="77777777" w:rsidR="00774F0C" w:rsidRDefault="00774F0C">
      <w:pPr>
        <w:jc w:val="center"/>
      </w:pPr>
    </w:p>
    <w:p w14:paraId="63A40B6F" w14:textId="77777777" w:rsidR="00774F0C" w:rsidRDefault="00774F0C"/>
    <w:sectPr w:rsidR="00774F0C" w:rsidSect="002255F6">
      <w:footerReference w:type="default" r:id="rId7"/>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FEF94" w14:textId="77777777" w:rsidR="004D4515" w:rsidRDefault="004D4515">
      <w:pPr>
        <w:spacing w:after="0" w:line="240" w:lineRule="auto"/>
      </w:pPr>
      <w:r>
        <w:separator/>
      </w:r>
    </w:p>
  </w:endnote>
  <w:endnote w:type="continuationSeparator" w:id="0">
    <w:p w14:paraId="064990DE" w14:textId="77777777" w:rsidR="004D4515" w:rsidRDefault="004D4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altName w:val="Angsana New"/>
    <w:panose1 w:val="00000000000000000000"/>
    <w:charset w:val="DE"/>
    <w:family w:val="roman"/>
    <w:notTrueType/>
    <w:pitch w:val="variable"/>
    <w:sig w:usb0="01000001" w:usb1="00000000" w:usb2="00000000" w:usb3="00000000" w:csb0="00010000" w:csb1="00000000"/>
  </w:font>
  <w:font w:name="굴림">
    <w:charset w:val="81"/>
    <w:family w:val="auto"/>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57799C97" w14:textId="77777777" w:rsidR="00774F0C" w:rsidRDefault="002255F6">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7BCC1" w14:textId="77777777" w:rsidR="004D4515" w:rsidRDefault="004D4515">
      <w:pPr>
        <w:spacing w:after="0" w:line="240" w:lineRule="auto"/>
      </w:pPr>
      <w:r>
        <w:separator/>
      </w:r>
    </w:p>
  </w:footnote>
  <w:footnote w:type="continuationSeparator" w:id="0">
    <w:p w14:paraId="42E7903C" w14:textId="77777777" w:rsidR="004D4515" w:rsidRDefault="004D4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52"/>
    <w:rsid w:val="002255F6"/>
    <w:rsid w:val="004D4515"/>
    <w:rsid w:val="00774F0C"/>
    <w:rsid w:val="008047AA"/>
    <w:rsid w:val="009A3652"/>
    <w:rsid w:val="00A01CBE"/>
    <w:rsid w:val="00A31D4C"/>
    <w:rsid w:val="00AF6D40"/>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35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7AA"/>
    <w:rPr>
      <w:lang w:val="en-GB"/>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Applications/Microsoft%20Word.app/Contents/Resources/FileNewLatinizedTemplatesMac.bundle/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8EF36B2FE17C43801F0F9C87A953B1"/>
        <w:category>
          <w:name w:val="General"/>
          <w:gallery w:val="placeholder"/>
        </w:category>
        <w:types>
          <w:type w:val="bbPlcHdr"/>
        </w:types>
        <w:behaviors>
          <w:behavior w:val="content"/>
        </w:behaviors>
        <w:guid w:val="{6CA10FAA-6474-3C4C-85CC-3D29940BA315}"/>
      </w:docPartPr>
      <w:docPartBody>
        <w:p w:rsidR="00000000" w:rsidRDefault="00467AC2">
          <w:pPr>
            <w:pStyle w:val="688EF36B2FE17C43801F0F9C87A953B1"/>
          </w:pPr>
          <w:r>
            <w:t>Dolor Sit Amet</w:t>
          </w:r>
        </w:p>
      </w:docPartBody>
    </w:docPart>
    <w:docPart>
      <w:docPartPr>
        <w:name w:val="9F6F6EAF2D7157499D6F6E7DB820E681"/>
        <w:category>
          <w:name w:val="General"/>
          <w:gallery w:val="placeholder"/>
        </w:category>
        <w:types>
          <w:type w:val="bbPlcHdr"/>
        </w:types>
        <w:behaviors>
          <w:behavior w:val="content"/>
        </w:behaviors>
        <w:guid w:val="{0F9E7865-4600-7E47-AC57-45CB29905240}"/>
      </w:docPartPr>
      <w:docPartBody>
        <w:p w:rsidR="00000000" w:rsidRDefault="00467AC2">
          <w:pPr>
            <w:pStyle w:val="9F6F6EAF2D7157499D6F6E7DB820E681"/>
          </w:pPr>
          <w:r>
            <w:rPr>
              <w:noProof/>
            </w:rPr>
            <w:t>Fusce est. Vivamus a tellus. Pellentesque habitant morbi tristique senectus et netus et malesuada fames ac turpis egestas. Proin pharetra nonummy pede. Mauris et orci. Aenean nec lorem. In porttitor. Donec laoreet nonummy augue.</w:t>
          </w:r>
          <w:r>
            <w:rPr>
              <w:noProof/>
            </w:rPr>
            <w:t xml:space="preserve"> Suspendisse dui purus, scelerisque at, vulputate vitae, pretium mattis, nunc. Mauris eget neque at sem venenatis eleifend. Ut nonummy.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altName w:val="Angsana New"/>
    <w:panose1 w:val="00000000000000000000"/>
    <w:charset w:val="DE"/>
    <w:family w:val="roman"/>
    <w:notTrueType/>
    <w:pitch w:val="variable"/>
    <w:sig w:usb0="01000001" w:usb1="00000000" w:usb2="00000000" w:usb3="00000000" w:csb0="00010000" w:csb1="00000000"/>
  </w:font>
  <w:font w:name="굴림">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C2"/>
    <w:rsid w:val="0046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D14E84FF42784C8BFA1A54B6D999F3">
    <w:name w:val="1AD14E84FF42784C8BFA1A54B6D999F3"/>
  </w:style>
  <w:style w:type="paragraph" w:customStyle="1" w:styleId="688EF36B2FE17C43801F0F9C87A953B1">
    <w:name w:val="688EF36B2FE17C43801F0F9C87A953B1"/>
  </w:style>
  <w:style w:type="paragraph" w:customStyle="1" w:styleId="9F6F6EAF2D7157499D6F6E7DB820E681">
    <w:name w:val="9F6F6EAF2D7157499D6F6E7DB820E681"/>
  </w:style>
  <w:style w:type="paragraph" w:customStyle="1" w:styleId="E7C625D3E415DE4987F710852A0C445F">
    <w:name w:val="E7C625D3E415DE4987F710852A0C44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30</TotalTime>
  <Pages>1</Pages>
  <Words>62</Words>
  <Characters>357</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Cimerman</dc:creator>
  <cp:keywords/>
  <dc:description/>
  <cp:lastModifiedBy>Matúš Cimerman</cp:lastModifiedBy>
  <cp:revision>1</cp:revision>
  <dcterms:created xsi:type="dcterms:W3CDTF">2016-03-07T15:36:00Z</dcterms:created>
  <dcterms:modified xsi:type="dcterms:W3CDTF">2016-03-08T09:15:00Z</dcterms:modified>
</cp:coreProperties>
</file>